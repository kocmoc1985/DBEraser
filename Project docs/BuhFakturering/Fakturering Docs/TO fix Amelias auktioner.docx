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BAF" w:rsidRDefault="00FB4BAF" w:rsidP="00926E08">
      <w:pPr>
        <w:spacing w:after="160" w:line="259" w:lineRule="auto"/>
        <w:ind w:left="360"/>
      </w:pPr>
      <w:r>
        <w:t>- Possibility to remove the logo from the interface</w:t>
      </w:r>
    </w:p>
    <w:sectPr w:rsidR="00FB4BAF" w:rsidSect="008158F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A32125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28D570A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FB359D6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56D78A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5C24144"/>
    <w:multiLevelType w:val="multilevel"/>
    <w:tmpl w:val="FFFFFFFF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6D45"/>
    <w:rsid w:val="00446D45"/>
    <w:rsid w:val="00484EEF"/>
    <w:rsid w:val="004A79DA"/>
    <w:rsid w:val="004C5828"/>
    <w:rsid w:val="005C03A8"/>
    <w:rsid w:val="007D214C"/>
    <w:rsid w:val="008158F0"/>
    <w:rsid w:val="00926E08"/>
    <w:rsid w:val="009D5AC6"/>
    <w:rsid w:val="00A37356"/>
    <w:rsid w:val="00AF2428"/>
    <w:rsid w:val="00BD056E"/>
    <w:rsid w:val="00D4646E"/>
    <w:rsid w:val="00E92E6D"/>
    <w:rsid w:val="00F61E06"/>
    <w:rsid w:val="00F9683A"/>
    <w:rsid w:val="00FB4B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1E06"/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</TotalTime>
  <Pages>1</Pages>
  <Words>7</Words>
  <Characters>45</Characters>
  <Application>Microsoft Office Outlook</Application>
  <DocSecurity>0</DocSecurity>
  <Lines>0</Lines>
  <Paragraphs>0</Paragraphs>
  <ScaleCrop>false</ScaleCrop>
  <Company>mt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KOCMOC</dc:creator>
  <cp:keywords/>
  <dc:description/>
  <cp:lastModifiedBy>KOCMOC</cp:lastModifiedBy>
  <cp:revision>5</cp:revision>
  <dcterms:created xsi:type="dcterms:W3CDTF">2020-09-28T13:14:00Z</dcterms:created>
  <dcterms:modified xsi:type="dcterms:W3CDTF">2020-09-30T09:15:00Z</dcterms:modified>
</cp:coreProperties>
</file>
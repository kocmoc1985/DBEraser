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6C3" w:rsidRPr="00021833" w:rsidRDefault="00021833">
      <w:pPr>
        <w:rPr>
          <w:b/>
          <w:sz w:val="28"/>
          <w:szCs w:val="28"/>
        </w:rPr>
      </w:pPr>
      <w:r w:rsidRPr="00021833">
        <w:rPr>
          <w:b/>
          <w:sz w:val="28"/>
          <w:szCs w:val="28"/>
        </w:rPr>
        <w:t>Auftragsabwicklung in Eclipse</w:t>
      </w:r>
      <w:r w:rsidR="00E86042" w:rsidRPr="0088129A">
        <w:rPr>
          <w:sz w:val="24"/>
          <w:szCs w:val="24"/>
        </w:rPr>
        <w:t>(Beispiel: Auftrag ENTW002106)</w:t>
      </w:r>
    </w:p>
    <w:p w:rsidR="00021833" w:rsidRDefault="00021833" w:rsidP="00021833">
      <w:pPr>
        <w:pStyle w:val="ListParagraph"/>
        <w:numPr>
          <w:ilvl w:val="0"/>
          <w:numId w:val="1"/>
        </w:numPr>
      </w:pPr>
      <w:r>
        <w:t>Auftrag eröffnen in C</w:t>
      </w:r>
      <w:r w:rsidR="00E86042">
        <w:t>OMPOUND</w:t>
      </w:r>
      <w:r w:rsidR="00C826CE">
        <w:t>(das 8. Symbol, Auftragsgeführte Prüfung)</w:t>
      </w:r>
      <w:r w:rsidR="00C91BBC">
        <w:t xml:space="preserve">, Maske </w:t>
      </w:r>
      <w:r w:rsidR="00C91BBC" w:rsidRPr="00C91BBC">
        <w:rPr>
          <w:b/>
        </w:rPr>
        <w:t>Kopfdaten</w:t>
      </w:r>
    </w:p>
    <w:p w:rsidR="00021833" w:rsidRDefault="00021833" w:rsidP="00021833">
      <w:pPr>
        <w:pStyle w:val="ListParagraph"/>
      </w:pPr>
    </w:p>
    <w:p w:rsidR="00021833" w:rsidRDefault="00CA3CC1" w:rsidP="00021833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>
            <wp:extent cx="6479540" cy="41630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C1" w:rsidRDefault="00CA3CC1" w:rsidP="00021833">
      <w:pPr>
        <w:pStyle w:val="ListParagraph"/>
        <w:ind w:left="0"/>
      </w:pPr>
    </w:p>
    <w:p w:rsidR="00021833" w:rsidRDefault="00021833" w:rsidP="00021833">
      <w:pPr>
        <w:pStyle w:val="ListParagraph"/>
        <w:ind w:left="0"/>
      </w:pPr>
    </w:p>
    <w:p w:rsidR="00021833" w:rsidRDefault="00021833" w:rsidP="00021833">
      <w:pPr>
        <w:pStyle w:val="ListParagraph"/>
        <w:numPr>
          <w:ilvl w:val="0"/>
          <w:numId w:val="1"/>
        </w:numPr>
      </w:pPr>
      <w:r>
        <w:t xml:space="preserve">Rezepturen </w:t>
      </w:r>
      <w:r w:rsidR="0071788F">
        <w:t xml:space="preserve">(Material) </w:t>
      </w:r>
      <w:r>
        <w:t>eingeben</w:t>
      </w:r>
      <w:r w:rsidR="00C91BBC">
        <w:t xml:space="preserve">, Maske </w:t>
      </w:r>
      <w:r w:rsidR="00C91BBC" w:rsidRPr="00C91BBC">
        <w:rPr>
          <w:b/>
        </w:rPr>
        <w:t>Materialinformation</w:t>
      </w:r>
    </w:p>
    <w:p w:rsidR="00021833" w:rsidRDefault="00CA3CC1" w:rsidP="00021833">
      <w:r>
        <w:rPr>
          <w:noProof/>
          <w:lang w:val="en-US"/>
        </w:rPr>
        <w:drawing>
          <wp:inline distT="0" distB="0" distL="0" distR="0">
            <wp:extent cx="6479540" cy="383095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C1" w:rsidRDefault="00CA3CC1" w:rsidP="00021833"/>
    <w:p w:rsidR="00021833" w:rsidRDefault="00021833" w:rsidP="00021833">
      <w:pPr>
        <w:pStyle w:val="ListParagraph"/>
        <w:numPr>
          <w:ilvl w:val="0"/>
          <w:numId w:val="1"/>
        </w:numPr>
      </w:pPr>
      <w:r>
        <w:lastRenderedPageBreak/>
        <w:t>Prüfungen definieren</w:t>
      </w:r>
      <w:r w:rsidR="00CA3CC1">
        <w:t xml:space="preserve">, Maske </w:t>
      </w:r>
      <w:r w:rsidR="00CA3CC1" w:rsidRPr="00CA3CC1">
        <w:rPr>
          <w:b/>
        </w:rPr>
        <w:t>Prüfdefinitionen</w:t>
      </w:r>
    </w:p>
    <w:p w:rsidR="00961CCF" w:rsidRDefault="00961CCF" w:rsidP="00021833">
      <w:pPr>
        <w:rPr>
          <w:noProof/>
          <w:lang w:eastAsia="de-CH"/>
        </w:rPr>
      </w:pPr>
      <w:r>
        <w:rPr>
          <w:noProof/>
          <w:lang w:eastAsia="de-CH"/>
        </w:rPr>
        <w:t>Jede Rezeptur muss separat bearbeitet werden, mit Kopiermöglichkeiten.</w:t>
      </w:r>
    </w:p>
    <w:p w:rsidR="00021833" w:rsidRDefault="00CA3CC1" w:rsidP="00021833">
      <w:r>
        <w:rPr>
          <w:noProof/>
          <w:lang w:val="en-US"/>
        </w:rPr>
        <w:drawing>
          <wp:inline distT="0" distB="0" distL="0" distR="0">
            <wp:extent cx="6257925" cy="3699844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690" cy="37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4C" w:rsidRDefault="0071788F" w:rsidP="00021833">
      <w:r>
        <w:t>Jede einzelne Prüfung wird in separater Maske</w:t>
      </w:r>
      <w:r w:rsidR="00E86042">
        <w:t xml:space="preserve"> detailliert definiert</w:t>
      </w:r>
      <w:r w:rsidR="00F5354C">
        <w:t>.</w:t>
      </w:r>
    </w:p>
    <w:p w:rsidR="0071788F" w:rsidRDefault="00E86042" w:rsidP="00021833">
      <w:r>
        <w:t>Beispiel: Mooney, Code MOV01</w:t>
      </w:r>
    </w:p>
    <w:p w:rsidR="00021833" w:rsidRDefault="00CA3CC1" w:rsidP="00021833">
      <w:r>
        <w:rPr>
          <w:noProof/>
          <w:lang w:val="en-US"/>
        </w:rPr>
        <w:drawing>
          <wp:inline distT="0" distB="0" distL="0" distR="0">
            <wp:extent cx="5695950" cy="4673599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411" cy="470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1C" w:rsidRDefault="004C731C" w:rsidP="00021833">
      <w:r>
        <w:lastRenderedPageBreak/>
        <w:t>Beispiel: Göttfert, Code VUG01</w:t>
      </w:r>
    </w:p>
    <w:p w:rsidR="004C731C" w:rsidRDefault="004C731C" w:rsidP="00021833">
      <w:r>
        <w:rPr>
          <w:noProof/>
          <w:lang w:val="en-US"/>
        </w:rPr>
        <w:drawing>
          <wp:inline distT="0" distB="0" distL="0" distR="0">
            <wp:extent cx="4980049" cy="4676775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2936" cy="472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42" w:rsidRDefault="00E86042" w:rsidP="00021833">
      <w:r>
        <w:t xml:space="preserve">Beispiel: Zugprüfung, Code ZUG02 </w:t>
      </w:r>
    </w:p>
    <w:p w:rsidR="00E86042" w:rsidRDefault="00E86042" w:rsidP="00021833">
      <w:r>
        <w:rPr>
          <w:noProof/>
          <w:lang w:val="en-US"/>
        </w:rPr>
        <w:drawing>
          <wp:inline distT="0" distB="0" distL="0" distR="0">
            <wp:extent cx="5134641" cy="4352925"/>
            <wp:effectExtent l="0" t="0" r="889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630" cy="437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38" w:rsidRDefault="00DA6238" w:rsidP="00021833">
      <w:r>
        <w:lastRenderedPageBreak/>
        <w:t>Beispiel: DVR-Prüfung (Compressionset), Code DVR02</w:t>
      </w:r>
    </w:p>
    <w:p w:rsidR="00DA6238" w:rsidRDefault="00DA6238" w:rsidP="00021833">
      <w:r>
        <w:rPr>
          <w:noProof/>
          <w:lang w:val="en-US"/>
        </w:rPr>
        <w:drawing>
          <wp:inline distT="0" distB="0" distL="0" distR="0">
            <wp:extent cx="5101759" cy="4791075"/>
            <wp:effectExtent l="0" t="0" r="381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39" cy="479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38" w:rsidRDefault="00DA6238" w:rsidP="00021833">
      <w:r>
        <w:t>Beispiel: Härte nach Lagerung, Code HAA10</w:t>
      </w:r>
    </w:p>
    <w:p w:rsidR="00DA6238" w:rsidRDefault="00DA6238" w:rsidP="00021833">
      <w:r>
        <w:rPr>
          <w:noProof/>
          <w:lang w:val="en-US"/>
        </w:rPr>
        <w:drawing>
          <wp:inline distT="0" distB="0" distL="0" distR="0">
            <wp:extent cx="5124450" cy="4262163"/>
            <wp:effectExtent l="0" t="0" r="0" b="508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2301" cy="426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CB" w:rsidRDefault="00CB18CB" w:rsidP="00CB18CB">
      <w:pPr>
        <w:pStyle w:val="ListParagraph"/>
        <w:numPr>
          <w:ilvl w:val="0"/>
          <w:numId w:val="1"/>
        </w:numPr>
      </w:pPr>
      <w:r>
        <w:lastRenderedPageBreak/>
        <w:t>Notizen eingeben</w:t>
      </w:r>
      <w:r w:rsidR="00C91BBC">
        <w:t xml:space="preserve">, Maske </w:t>
      </w:r>
      <w:r w:rsidR="00C91BBC" w:rsidRPr="00C91BBC">
        <w:rPr>
          <w:b/>
        </w:rPr>
        <w:t>Notizen</w:t>
      </w:r>
    </w:p>
    <w:p w:rsidR="00CB18CB" w:rsidRDefault="00CA3CC1" w:rsidP="00CB18CB">
      <w:r>
        <w:rPr>
          <w:noProof/>
          <w:lang w:val="en-US"/>
        </w:rPr>
        <w:drawing>
          <wp:inline distT="0" distB="0" distL="0" distR="0">
            <wp:extent cx="6570980" cy="3884930"/>
            <wp:effectExtent l="0" t="0" r="1270" b="127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42" w:rsidRDefault="00E86042" w:rsidP="00CB18CB"/>
    <w:p w:rsidR="00CB18CB" w:rsidRDefault="00C91BBC" w:rsidP="00CB18CB">
      <w:pPr>
        <w:pStyle w:val="ListParagraph"/>
        <w:numPr>
          <w:ilvl w:val="0"/>
          <w:numId w:val="1"/>
        </w:numPr>
      </w:pPr>
      <w:r>
        <w:t xml:space="preserve">Übersicht kontrollieren, Maske </w:t>
      </w:r>
      <w:r w:rsidRPr="00C91BBC">
        <w:rPr>
          <w:b/>
        </w:rPr>
        <w:t>Übersicht</w:t>
      </w:r>
    </w:p>
    <w:p w:rsidR="00CB18CB" w:rsidRDefault="00CA3CC1" w:rsidP="00CB18CB">
      <w:r>
        <w:rPr>
          <w:noProof/>
          <w:lang w:val="en-US"/>
        </w:rPr>
        <w:drawing>
          <wp:inline distT="0" distB="0" distL="0" distR="0">
            <wp:extent cx="6343650" cy="3750527"/>
            <wp:effectExtent l="0" t="0" r="0" b="254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8300" cy="375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38" w:rsidRDefault="00DA6238" w:rsidP="00CB18CB"/>
    <w:p w:rsidR="00DA6238" w:rsidRDefault="00DA6238" w:rsidP="00CB18CB"/>
    <w:p w:rsidR="00DA6238" w:rsidRDefault="00DA6238" w:rsidP="00CB18CB"/>
    <w:p w:rsidR="00E86042" w:rsidRDefault="00E86042" w:rsidP="00CB18CB"/>
    <w:p w:rsidR="00CB18CB" w:rsidRDefault="00C91BBC" w:rsidP="00CB18CB">
      <w:pPr>
        <w:pStyle w:val="ListParagraph"/>
        <w:numPr>
          <w:ilvl w:val="0"/>
          <w:numId w:val="1"/>
        </w:numPr>
      </w:pPr>
      <w:r>
        <w:lastRenderedPageBreak/>
        <w:t>Daten</w:t>
      </w:r>
      <w:r w:rsidR="00CB18CB">
        <w:t xml:space="preserve"> eingeben</w:t>
      </w:r>
      <w:r>
        <w:t xml:space="preserve">, Maske </w:t>
      </w:r>
      <w:r w:rsidRPr="00C91BBC">
        <w:rPr>
          <w:b/>
        </w:rPr>
        <w:t>Status</w:t>
      </w:r>
    </w:p>
    <w:p w:rsidR="00CB18CB" w:rsidRDefault="00CA3CC1" w:rsidP="00CB18CB">
      <w:r>
        <w:rPr>
          <w:noProof/>
          <w:lang w:val="en-US"/>
        </w:rPr>
        <w:drawing>
          <wp:inline distT="0" distB="0" distL="0" distR="0">
            <wp:extent cx="6315075" cy="4184012"/>
            <wp:effectExtent l="0" t="0" r="0" b="762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2973" cy="41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58" w:rsidRDefault="00E15882" w:rsidP="00CB18CB">
      <w:r>
        <w:t>Datum für das Mischen (hier V</w:t>
      </w:r>
      <w:r w:rsidR="00961CCF">
        <w:t>ERARBEITUNG</w:t>
      </w:r>
      <w:r>
        <w:t>)</w:t>
      </w:r>
      <w:r w:rsidR="00961CCF">
        <w:t xml:space="preserve"> und für die Prüfungen (hier PRÜFT) eingeben.</w:t>
      </w:r>
    </w:p>
    <w:p w:rsidR="00961CCF" w:rsidRDefault="00961CCF" w:rsidP="00CB18CB">
      <w:r>
        <w:t>DIENSTE brauchen wir nicht, wird nur aus technischen Gründen bearbeitet.</w:t>
      </w:r>
    </w:p>
    <w:p w:rsidR="00961CCF" w:rsidRDefault="00961CCF" w:rsidP="00CB18CB">
      <w:r>
        <w:t>Nach Bestätigung wird der Status auf «Ausführung» gestellt, der Auftrag kann bearbeitet werden.</w:t>
      </w:r>
    </w:p>
    <w:p w:rsidR="00DA6238" w:rsidRDefault="00DA6238" w:rsidP="00CB18CB"/>
    <w:p w:rsidR="00DA6238" w:rsidRDefault="00DA6238" w:rsidP="00CB18CB"/>
    <w:p w:rsidR="00DA6238" w:rsidRDefault="00DA6238" w:rsidP="00CB18CB"/>
    <w:p w:rsidR="00DA6238" w:rsidRDefault="00DA6238" w:rsidP="00CB18CB"/>
    <w:p w:rsidR="00DA6238" w:rsidRDefault="00DA6238" w:rsidP="00CB18CB"/>
    <w:p w:rsidR="00DA6238" w:rsidRDefault="00DA6238" w:rsidP="00CB18CB"/>
    <w:p w:rsidR="00DA6238" w:rsidRDefault="00DA6238" w:rsidP="00CB18CB"/>
    <w:p w:rsidR="00DA6238" w:rsidRDefault="00DA6238" w:rsidP="00CB18CB"/>
    <w:p w:rsidR="00DA6238" w:rsidRDefault="00DA6238" w:rsidP="00CB18CB"/>
    <w:p w:rsidR="00DA6238" w:rsidRDefault="00DA6238" w:rsidP="00CB18CB"/>
    <w:p w:rsidR="00DA6238" w:rsidRDefault="00DA6238" w:rsidP="00CB18CB"/>
    <w:p w:rsidR="00DA6238" w:rsidRDefault="00DA6238" w:rsidP="00CB18CB"/>
    <w:p w:rsidR="00DA6238" w:rsidRDefault="00DA6238" w:rsidP="00CB18CB"/>
    <w:p w:rsidR="00DA6238" w:rsidRDefault="00DA6238" w:rsidP="00CB18CB"/>
    <w:p w:rsidR="00DA6238" w:rsidRDefault="00DA6238" w:rsidP="00CB18CB"/>
    <w:p w:rsidR="00DA6238" w:rsidRDefault="00DA6238" w:rsidP="00CB18CB"/>
    <w:p w:rsidR="00B95373" w:rsidRDefault="001C2883" w:rsidP="001C2883">
      <w:pPr>
        <w:pStyle w:val="ListParagraph"/>
        <w:numPr>
          <w:ilvl w:val="0"/>
          <w:numId w:val="1"/>
        </w:numPr>
      </w:pPr>
      <w:r>
        <w:t>Prüfungen d</w:t>
      </w:r>
      <w:r w:rsidR="00E86042">
        <w:t>urchführen in DAISY,Symbol</w:t>
      </w:r>
      <w:r w:rsidR="00E86042" w:rsidRPr="00E86042">
        <w:rPr>
          <w:b/>
        </w:rPr>
        <w:t>Auftragsgeführte Prüfung</w:t>
      </w:r>
      <w:r w:rsidR="00E86042">
        <w:rPr>
          <w:b/>
        </w:rPr>
        <w:t xml:space="preserve"> (</w:t>
      </w:r>
      <w:r w:rsidR="00E86042">
        <w:t>5. Symbol)</w:t>
      </w:r>
    </w:p>
    <w:p w:rsidR="004B0858" w:rsidRDefault="004B0858" w:rsidP="00C826CE">
      <w:pPr>
        <w:pStyle w:val="ListParagraph"/>
      </w:pPr>
      <w:r>
        <w:t xml:space="preserve">Die einzelnen Aufträge werden mit den Symbolen </w:t>
      </w:r>
      <w:r w:rsidRPr="004B0858">
        <w:rPr>
          <w:b/>
          <w:color w:val="00B050"/>
          <w:sz w:val="40"/>
          <w:szCs w:val="40"/>
        </w:rPr>
        <w:t>+</w:t>
      </w:r>
      <w:r>
        <w:t xml:space="preserve"> resp. </w:t>
      </w:r>
      <w:r w:rsidRPr="004B0858">
        <w:rPr>
          <w:b/>
          <w:color w:val="FF0000"/>
          <w:sz w:val="40"/>
          <w:szCs w:val="40"/>
        </w:rPr>
        <w:t>–</w:t>
      </w:r>
      <w:r>
        <w:t xml:space="preserve"> (rechts) geholt resp. entfernt.</w:t>
      </w:r>
    </w:p>
    <w:p w:rsidR="001C2883" w:rsidRDefault="00125548" w:rsidP="001C2883">
      <w:r>
        <w:rPr>
          <w:noProof/>
          <w:lang w:val="en-US"/>
        </w:rPr>
        <w:drawing>
          <wp:inline distT="0" distB="0" distL="0" distR="0">
            <wp:extent cx="6570980" cy="7548245"/>
            <wp:effectExtent l="0" t="0" r="127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0858" w:rsidRDefault="00B34E15" w:rsidP="00B34E15">
      <w:r>
        <w:t xml:space="preserve">Nachdem die Prüfung durchgeführt ist, wird der Status rechts auf «Geprüft» gestellt, und wenn alle Prüfungen in dieser Maske </w:t>
      </w:r>
      <w:r w:rsidR="009A3701">
        <w:t>durchgeführt</w:t>
      </w:r>
      <w:r>
        <w:t xml:space="preserve"> sind</w:t>
      </w:r>
      <w:r w:rsidR="009A3701">
        <w:t xml:space="preserve">, wird die entsprechende Prüfung links </w:t>
      </w:r>
      <w:r w:rsidR="004B0858">
        <w:t>mit dem grünen Haken markiert.</w:t>
      </w:r>
    </w:p>
    <w:p w:rsidR="009A3701" w:rsidRDefault="009A3701" w:rsidP="00B34E15">
      <w:r>
        <w:t>Man kann den Status auch von Hand bearbeiten, z.B. wenn eine Prüfung gestrichen wird.</w:t>
      </w:r>
    </w:p>
    <w:p w:rsidR="004B0858" w:rsidRDefault="004B0858" w:rsidP="00DA6238">
      <w:r>
        <w:t>Nachdem alle Prüfungen durchgeführt sind, wird der Auftrag, auch mit dem grünen Haken markiert.</w:t>
      </w:r>
    </w:p>
    <w:p w:rsidR="004B0858" w:rsidRPr="009A3701" w:rsidRDefault="009A3701" w:rsidP="00DA6238">
      <w:pPr>
        <w:rPr>
          <w:b/>
          <w:i/>
        </w:rPr>
      </w:pPr>
      <w:r w:rsidRPr="009A3701">
        <w:rPr>
          <w:b/>
          <w:i/>
        </w:rPr>
        <w:lastRenderedPageBreak/>
        <w:t>In COMPOUND wird dann der Status auf «Fertig» gestellt und in diesem Moment ist der Auftrag abgeschlossen</w:t>
      </w:r>
      <w:r w:rsidR="004B0858" w:rsidRPr="009A3701">
        <w:rPr>
          <w:b/>
          <w:i/>
        </w:rPr>
        <w:t>.</w:t>
      </w:r>
    </w:p>
    <w:p w:rsidR="006D0F39" w:rsidRDefault="006D0F39" w:rsidP="00DA6238">
      <w:r>
        <w:t>Anmerkung: dieser Beispielauftrag ist noch nicht abgeschlossen, darum ist der Status: «Ausführung»</w:t>
      </w:r>
    </w:p>
    <w:p w:rsidR="006D0F39" w:rsidRDefault="006D0F39" w:rsidP="00DA6238"/>
    <w:p w:rsidR="004B0858" w:rsidRDefault="006D0F39" w:rsidP="00DA6238">
      <w:r>
        <w:t xml:space="preserve">In COMPOUND </w:t>
      </w:r>
      <w:r w:rsidR="004B0858">
        <w:t>kann schliesslich ein Bericht in Excel erstellt und bearbeitet werden</w:t>
      </w:r>
      <w:r w:rsidR="0049718C">
        <w:t xml:space="preserve"> (Symbol </w:t>
      </w:r>
      <w:r w:rsidR="0049718C">
        <w:rPr>
          <w:color w:val="00B050"/>
          <w:sz w:val="40"/>
          <w:szCs w:val="40"/>
        </w:rPr>
        <w:t>x</w:t>
      </w:r>
      <w:r w:rsidR="0049718C">
        <w:t xml:space="preserve"> rechts)</w:t>
      </w:r>
      <w:r w:rsidR="004B0858">
        <w:t>.</w:t>
      </w:r>
    </w:p>
    <w:p w:rsidR="00CB18CB" w:rsidRDefault="00DA6238" w:rsidP="00CB18CB">
      <w:r>
        <w:rPr>
          <w:noProof/>
          <w:lang w:val="en-US"/>
        </w:rPr>
        <w:drawing>
          <wp:inline distT="0" distB="0" distL="0" distR="0">
            <wp:extent cx="6570980" cy="4353560"/>
            <wp:effectExtent l="0" t="0" r="1270" b="889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38" w:rsidRDefault="00DA6238" w:rsidP="00CB18CB"/>
    <w:p w:rsidR="00DA6238" w:rsidRDefault="00DA6238" w:rsidP="00DA6238">
      <w:r>
        <w:t>Im Bericht sind die Rezepturen und alle Prüfergebnisse aufgeführt.</w:t>
      </w:r>
    </w:p>
    <w:p w:rsidR="00DA6238" w:rsidRDefault="00DA6238" w:rsidP="00DA6238">
      <w:r>
        <w:t>A</w:t>
      </w:r>
      <w:r w:rsidR="0049718C">
        <w:t>u</w:t>
      </w:r>
      <w:r w:rsidR="009A3701">
        <w:t>s</w:t>
      </w:r>
      <w:r w:rsidR="0049718C">
        <w:t xml:space="preserve">serdem können alle </w:t>
      </w:r>
      <w:r>
        <w:t>Prüfungensowohl in COMPOUND als auch in DAISY angesehen werden.</w:t>
      </w:r>
    </w:p>
    <w:p w:rsidR="00DA6238" w:rsidRDefault="00DA6238" w:rsidP="00CB18CB"/>
    <w:sectPr w:rsidR="00DA6238" w:rsidSect="00CA3CC1">
      <w:footerReference w:type="default" r:id="rId20"/>
      <w:pgSz w:w="11906" w:h="16838" w:code="9"/>
      <w:pgMar w:top="709" w:right="707" w:bottom="426" w:left="851" w:header="227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16A" w:rsidRDefault="00CC016A" w:rsidP="00CC016A">
      <w:pPr>
        <w:spacing w:after="0" w:line="240" w:lineRule="auto"/>
      </w:pPr>
      <w:r>
        <w:separator/>
      </w:r>
    </w:p>
  </w:endnote>
  <w:endnote w:type="continuationSeparator" w:id="1">
    <w:p w:rsidR="00CC016A" w:rsidRDefault="00CC016A" w:rsidP="00CC0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9847391"/>
      <w:docPartObj>
        <w:docPartGallery w:val="Page Numbers (Bottom of Page)"/>
        <w:docPartUnique/>
      </w:docPartObj>
    </w:sdtPr>
    <w:sdtContent>
      <w:p w:rsidR="00CC016A" w:rsidRDefault="00587F55" w:rsidP="00CC016A">
        <w:pPr>
          <w:pStyle w:val="Footer"/>
          <w:jc w:val="center"/>
        </w:pPr>
        <w:r>
          <w:fldChar w:fldCharType="begin"/>
        </w:r>
        <w:r w:rsidR="00CC016A">
          <w:instrText>PAGE   \* MERGEFORMAT</w:instrText>
        </w:r>
        <w:r>
          <w:fldChar w:fldCharType="separate"/>
        </w:r>
        <w:r w:rsidR="008B3B8E" w:rsidRPr="008B3B8E">
          <w:rPr>
            <w:noProof/>
            <w:lang w:val="de-DE"/>
          </w:rPr>
          <w:t>3</w:t>
        </w:r>
        <w:r>
          <w:fldChar w:fldCharType="end"/>
        </w:r>
      </w:p>
    </w:sdtContent>
  </w:sdt>
  <w:p w:rsidR="00CC016A" w:rsidRDefault="00CC01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16A" w:rsidRDefault="00CC016A" w:rsidP="00CC016A">
      <w:pPr>
        <w:spacing w:after="0" w:line="240" w:lineRule="auto"/>
      </w:pPr>
      <w:r>
        <w:separator/>
      </w:r>
    </w:p>
  </w:footnote>
  <w:footnote w:type="continuationSeparator" w:id="1">
    <w:p w:rsidR="00CC016A" w:rsidRDefault="00CC016A" w:rsidP="00CC0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629D2"/>
    <w:multiLevelType w:val="hybridMultilevel"/>
    <w:tmpl w:val="844E05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22648"/>
    <w:multiLevelType w:val="hybridMultilevel"/>
    <w:tmpl w:val="844E05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6951BA"/>
    <w:multiLevelType w:val="hybridMultilevel"/>
    <w:tmpl w:val="5838BC22"/>
    <w:lvl w:ilvl="0" w:tplc="08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1833"/>
    <w:rsid w:val="00021833"/>
    <w:rsid w:val="00125548"/>
    <w:rsid w:val="001C2883"/>
    <w:rsid w:val="00447F17"/>
    <w:rsid w:val="0049718C"/>
    <w:rsid w:val="004B0858"/>
    <w:rsid w:val="004C731C"/>
    <w:rsid w:val="00511638"/>
    <w:rsid w:val="00587F55"/>
    <w:rsid w:val="006D0F39"/>
    <w:rsid w:val="0071788F"/>
    <w:rsid w:val="007F1E1A"/>
    <w:rsid w:val="0088129A"/>
    <w:rsid w:val="008B3B8E"/>
    <w:rsid w:val="00914937"/>
    <w:rsid w:val="00961CCF"/>
    <w:rsid w:val="009A3701"/>
    <w:rsid w:val="00A91A47"/>
    <w:rsid w:val="00B34E15"/>
    <w:rsid w:val="00B95373"/>
    <w:rsid w:val="00C826CE"/>
    <w:rsid w:val="00C91BBC"/>
    <w:rsid w:val="00CA3CC1"/>
    <w:rsid w:val="00CB18CB"/>
    <w:rsid w:val="00CC016A"/>
    <w:rsid w:val="00CE46C3"/>
    <w:rsid w:val="00DA6238"/>
    <w:rsid w:val="00E15882"/>
    <w:rsid w:val="00E86042"/>
    <w:rsid w:val="00F53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8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16A"/>
  </w:style>
  <w:style w:type="paragraph" w:styleId="Footer">
    <w:name w:val="footer"/>
    <w:basedOn w:val="Normal"/>
    <w:link w:val="FooterChar"/>
    <w:uiPriority w:val="99"/>
    <w:unhideWhenUsed/>
    <w:rsid w:val="00CC0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16A"/>
  </w:style>
  <w:style w:type="paragraph" w:styleId="BalloonText">
    <w:name w:val="Balloon Text"/>
    <w:basedOn w:val="Normal"/>
    <w:link w:val="BalloonTextChar"/>
    <w:uiPriority w:val="99"/>
    <w:semiHidden/>
    <w:unhideWhenUsed/>
    <w:rsid w:val="00125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299</Words>
  <Characters>1707</Characters>
  <Application>Microsoft Office Word</Application>
  <DocSecurity>4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Kutas Laszlo (Compounds AG)</dc:creator>
  <cp:lastModifiedBy>administrator1</cp:lastModifiedBy>
  <cp:revision>2</cp:revision>
  <cp:lastPrinted>2017-04-13T07:13:00Z</cp:lastPrinted>
  <dcterms:created xsi:type="dcterms:W3CDTF">2019-11-21T11:43:00Z</dcterms:created>
  <dcterms:modified xsi:type="dcterms:W3CDTF">2019-11-21T11:43:00Z</dcterms:modified>
</cp:coreProperties>
</file>
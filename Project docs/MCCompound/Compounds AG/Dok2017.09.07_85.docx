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850" w:rsidRPr="001300E9" w:rsidRDefault="00F65850">
      <w:pPr>
        <w:rPr>
          <w:rFonts w:ascii="Arial" w:hAnsi="Arial" w:cs="Arial"/>
          <w:sz w:val="28"/>
          <w:szCs w:val="28"/>
        </w:rPr>
      </w:pPr>
      <w:r w:rsidRPr="001300E9">
        <w:rPr>
          <w:rFonts w:ascii="Arial" w:hAnsi="Arial" w:cs="Arial"/>
          <w:sz w:val="28"/>
          <w:szCs w:val="28"/>
        </w:rPr>
        <w:t>Änderungsvorschläge MCRecipe</w:t>
      </w:r>
    </w:p>
    <w:tbl>
      <w:tblPr>
        <w:tblW w:w="1062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2972"/>
        <w:gridCol w:w="3119"/>
        <w:gridCol w:w="2268"/>
      </w:tblGrid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 w:rsidRPr="00C02F7B"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Folder</w:t>
            </w:r>
          </w:p>
        </w:tc>
        <w:tc>
          <w:tcPr>
            <w:tcW w:w="2972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 w:rsidRPr="00C02F7B"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3119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 w:rsidRPr="00C02F7B"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Definition neu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 w:rsidRPr="00C02F7B"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Bemerkung</w:t>
            </w: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610DC6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610DC6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REZEPT ÜBERSICHT</w:t>
            </w:r>
          </w:p>
        </w:tc>
        <w:tc>
          <w:tcPr>
            <w:tcW w:w="2972" w:type="dxa"/>
          </w:tcPr>
          <w:p w:rsidR="00F65850" w:rsidRPr="00610DC6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610DC6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INGREDIENZ 1</w:t>
            </w:r>
          </w:p>
        </w:tc>
        <w:tc>
          <w:tcPr>
            <w:tcW w:w="3119" w:type="dxa"/>
          </w:tcPr>
          <w:p w:rsidR="00F65850" w:rsidRPr="00610DC6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610DC6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INGREDIENZ 2</w:t>
            </w:r>
          </w:p>
        </w:tc>
        <w:tc>
          <w:tcPr>
            <w:tcW w:w="2268" w:type="dxa"/>
          </w:tcPr>
          <w:p w:rsidR="00F65850" w:rsidRPr="00610DC6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610DC6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2 X INGREDIENZ 1</w:t>
            </w: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610DC6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610DC6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AUSHÄRT. SYSTEM</w:t>
            </w:r>
          </w:p>
        </w:tc>
        <w:tc>
          <w:tcPr>
            <w:tcW w:w="3119" w:type="dxa"/>
          </w:tcPr>
          <w:p w:rsidR="00F65850" w:rsidRPr="00610DC6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610DC6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VULK. SYSTEM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610DC6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610DC6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AUSHÄRT. PROZ.</w:t>
            </w:r>
          </w:p>
        </w:tc>
        <w:tc>
          <w:tcPr>
            <w:tcW w:w="3119" w:type="dxa"/>
          </w:tcPr>
          <w:p w:rsidR="00F65850" w:rsidRPr="00610DC6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610DC6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VULK. PROZESS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REZEPT ERWEITERT</w:t>
            </w:r>
          </w:p>
        </w:tc>
        <w:tc>
          <w:tcPr>
            <w:tcW w:w="2972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KODE</w:t>
            </w:r>
          </w:p>
        </w:tc>
        <w:tc>
          <w:tcPr>
            <w:tcW w:w="3119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CODE</w:t>
            </w:r>
            <w:bookmarkStart w:id="0" w:name="_GoBack"/>
            <w:bookmarkEnd w:id="0"/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3F5C55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3F5C55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AUSLASTUNGSFAKTOR</w:t>
            </w:r>
          </w:p>
        </w:tc>
        <w:tc>
          <w:tcPr>
            <w:tcW w:w="3119" w:type="dxa"/>
          </w:tcPr>
          <w:p w:rsidR="00F65850" w:rsidRPr="003F5C55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3F5C55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FÜLLGRAD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IMGREDIENZEN</w:t>
            </w:r>
          </w:p>
        </w:tc>
        <w:tc>
          <w:tcPr>
            <w:tcW w:w="2972" w:type="dxa"/>
          </w:tcPr>
          <w:p w:rsidR="00F65850" w:rsidRPr="003F5C55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3F5C55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GUMMI %</w:t>
            </w:r>
          </w:p>
        </w:tc>
        <w:tc>
          <w:tcPr>
            <w:tcW w:w="3119" w:type="dxa"/>
          </w:tcPr>
          <w:p w:rsidR="00F65850" w:rsidRPr="003F5C55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3F5C55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KAUTSCHUK %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3F5C55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3F5C55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KREUZREFERENZ</w:t>
            </w:r>
          </w:p>
        </w:tc>
        <w:tc>
          <w:tcPr>
            <w:tcW w:w="3119" w:type="dxa"/>
          </w:tcPr>
          <w:p w:rsidR="00F65850" w:rsidRPr="003F5C55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3F5C55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QUERVERWEIS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3F5C55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3F5C55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BESHREIBUNG</w:t>
            </w:r>
          </w:p>
        </w:tc>
        <w:tc>
          <w:tcPr>
            <w:tcW w:w="3119" w:type="dxa"/>
          </w:tcPr>
          <w:p w:rsidR="00F65850" w:rsidRPr="003F5C55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3F5C55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BESCHREIBUNG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Schreibfehler</w:t>
            </w: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3F5C55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3F5C55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PREISE</w:t>
            </w:r>
          </w:p>
        </w:tc>
        <w:tc>
          <w:tcPr>
            <w:tcW w:w="3119" w:type="dxa"/>
          </w:tcPr>
          <w:p w:rsidR="00F65850" w:rsidRPr="003F5C55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3F5C55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PREIS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Preise ist Plural</w:t>
            </w: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3F5C55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3F5C55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CASNR</w:t>
            </w:r>
          </w:p>
        </w:tc>
        <w:tc>
          <w:tcPr>
            <w:tcW w:w="3119" w:type="dxa"/>
          </w:tcPr>
          <w:p w:rsidR="00F65850" w:rsidRPr="003F5C55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3F5C55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CAS NR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Schreibfehler</w:t>
            </w: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3F5C55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3F5C55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CHEMISHE NAME</w:t>
            </w:r>
          </w:p>
        </w:tc>
        <w:tc>
          <w:tcPr>
            <w:tcW w:w="3119" w:type="dxa"/>
          </w:tcPr>
          <w:p w:rsidR="00F65850" w:rsidRPr="003F5C55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3F5C55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CHEMISCHER NAME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Schreibfehler</w:t>
            </w: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GRUPPENAME</w:t>
            </w:r>
          </w:p>
        </w:tc>
        <w:tc>
          <w:tcPr>
            <w:tcW w:w="3119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GRUPPENNAME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Schreibfehler</w:t>
            </w: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GUMMI IN PROZENTEN</w:t>
            </w:r>
          </w:p>
        </w:tc>
        <w:tc>
          <w:tcPr>
            <w:tcW w:w="3119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KAUTSCHUKGEHALT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GUMMI TOLERANZ</w:t>
            </w:r>
          </w:p>
        </w:tc>
        <w:tc>
          <w:tcPr>
            <w:tcW w:w="3119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KAUTSCHUK TOLERANZ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LIEFERANT A</w:t>
            </w:r>
          </w:p>
        </w:tc>
        <w:tc>
          <w:tcPr>
            <w:tcW w:w="2972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KREUZREFERENZ</w:t>
            </w:r>
          </w:p>
        </w:tc>
        <w:tc>
          <w:tcPr>
            <w:tcW w:w="3119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QUERVERWEIS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BESHREIBUNG</w:t>
            </w:r>
          </w:p>
        </w:tc>
        <w:tc>
          <w:tcPr>
            <w:tcW w:w="3119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BESCHREIBUNG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Schreibfehler</w:t>
            </w: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PREISE</w:t>
            </w:r>
          </w:p>
        </w:tc>
        <w:tc>
          <w:tcPr>
            <w:tcW w:w="3119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PREIS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Preise ist Plural</w:t>
            </w: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CASNR</w:t>
            </w:r>
          </w:p>
        </w:tc>
        <w:tc>
          <w:tcPr>
            <w:tcW w:w="3119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CAS NR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Schreibfehler</w:t>
            </w: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CHEMISHE NAME</w:t>
            </w:r>
          </w:p>
        </w:tc>
        <w:tc>
          <w:tcPr>
            <w:tcW w:w="3119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CHEMISCHER NAME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Schreibfehler</w:t>
            </w: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GRUPPENAME</w:t>
            </w:r>
          </w:p>
        </w:tc>
        <w:tc>
          <w:tcPr>
            <w:tcW w:w="3119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GRUPPENNAME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Schreibfehler</w:t>
            </w: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GUMMI IN PROZENTEN</w:t>
            </w:r>
          </w:p>
        </w:tc>
        <w:tc>
          <w:tcPr>
            <w:tcW w:w="3119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KAUTSCHUKGEHALT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GUMMI TOLERANZ</w:t>
            </w:r>
          </w:p>
        </w:tc>
        <w:tc>
          <w:tcPr>
            <w:tcW w:w="3119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TOLERANZ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DICHTE</w:t>
            </w: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ab/>
              <w:t>mg/ml</w:t>
            </w:r>
          </w:p>
        </w:tc>
        <w:tc>
          <w:tcPr>
            <w:tcW w:w="3119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DICHTE</w:t>
            </w: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ab/>
              <w:t>kg/m³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SI Einheit</w:t>
            </w: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MOONEY TEMPERATUR     C</w:t>
            </w:r>
          </w:p>
        </w:tc>
        <w:tc>
          <w:tcPr>
            <w:tcW w:w="3119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MOONEY TEMPERATUR     °C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LIEFERANT B</w:t>
            </w:r>
          </w:p>
        </w:tc>
        <w:tc>
          <w:tcPr>
            <w:tcW w:w="2972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CASNO ID</w:t>
            </w:r>
          </w:p>
        </w:tc>
        <w:tc>
          <w:tcPr>
            <w:tcW w:w="3119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CAS NR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SEQUENZ</w:t>
            </w:r>
          </w:p>
        </w:tc>
        <w:tc>
          <w:tcPr>
            <w:tcW w:w="2972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GEÄNDERT</w:t>
            </w:r>
          </w:p>
        </w:tc>
        <w:tc>
          <w:tcPr>
            <w:tcW w:w="3119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GEÄNDERT AM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MISH SEQUENZ</w:t>
            </w:r>
          </w:p>
        </w:tc>
        <w:tc>
          <w:tcPr>
            <w:tcW w:w="3119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C02F7B">
              <w:rPr>
                <w:rFonts w:ascii="Arial Narrow" w:hAnsi="Arial Narrow" w:cs="Arial Narrow"/>
                <w:sz w:val="24"/>
                <w:szCs w:val="24"/>
              </w:rPr>
              <w:t>MISCHSEQUENZ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REZEPT FORMULIERUNG</w:t>
            </w:r>
          </w:p>
        </w:tc>
        <w:tc>
          <w:tcPr>
            <w:tcW w:w="3119" w:type="dxa"/>
          </w:tcPr>
          <w:p w:rsidR="00F65850" w:rsidRPr="00805014" w:rsidRDefault="00F65850" w:rsidP="00C02F7B">
            <w:pPr>
              <w:spacing w:after="0" w:line="240" w:lineRule="auto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805014">
              <w:rPr>
                <w:rFonts w:ascii="Arial Narrow" w:hAnsi="Arial Narrow" w:cs="Arial Narrow"/>
                <w:i/>
                <w:iCs/>
                <w:sz w:val="24"/>
                <w:szCs w:val="24"/>
              </w:rPr>
              <w:t>REZEPTUR</w:t>
            </w: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3119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  <w:tr w:rsidR="00F65850" w:rsidRPr="00C02F7B">
        <w:trPr>
          <w:trHeight w:val="454"/>
        </w:trPr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972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3119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5850" w:rsidRPr="00C02F7B" w:rsidRDefault="00F65850" w:rsidP="00C02F7B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</w:tbl>
    <w:p w:rsidR="00F65850" w:rsidRDefault="00F65850"/>
    <w:p w:rsidR="00F65850" w:rsidRDefault="00F65850">
      <w:fldSimple w:instr=" FILENAME  \* Lower \p  \* MERGEFORMAT ">
        <w:r>
          <w:rPr>
            <w:noProof/>
          </w:rPr>
          <w:t>s:\40_entw_vt\4020_allgemein\software_it\mixcont\änderungsanträge\dok2017.09.07_85.docx</w:t>
        </w:r>
      </w:fldSimple>
    </w:p>
    <w:sectPr w:rsidR="00F65850" w:rsidSect="00A93594">
      <w:pgSz w:w="11906" w:h="16838" w:code="9"/>
      <w:pgMar w:top="426" w:right="851" w:bottom="426" w:left="851" w:header="227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850" w:rsidRDefault="00F65850" w:rsidP="007417C7">
      <w:pPr>
        <w:spacing w:after="0" w:line="240" w:lineRule="auto"/>
      </w:pPr>
      <w:r>
        <w:separator/>
      </w:r>
    </w:p>
  </w:endnote>
  <w:endnote w:type="continuationSeparator" w:id="0">
    <w:p w:rsidR="00F65850" w:rsidRDefault="00F65850" w:rsidP="00741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850" w:rsidRDefault="00F65850" w:rsidP="007417C7">
      <w:pPr>
        <w:spacing w:after="0" w:line="240" w:lineRule="auto"/>
      </w:pPr>
      <w:r>
        <w:separator/>
      </w:r>
    </w:p>
  </w:footnote>
  <w:footnote w:type="continuationSeparator" w:id="0">
    <w:p w:rsidR="00F65850" w:rsidRDefault="00F65850" w:rsidP="007417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091E"/>
    <w:rsid w:val="001300E9"/>
    <w:rsid w:val="00154D05"/>
    <w:rsid w:val="002328F7"/>
    <w:rsid w:val="003F5C55"/>
    <w:rsid w:val="0048091E"/>
    <w:rsid w:val="00527BFB"/>
    <w:rsid w:val="00577280"/>
    <w:rsid w:val="006015C5"/>
    <w:rsid w:val="00610DC6"/>
    <w:rsid w:val="006A38CD"/>
    <w:rsid w:val="007417C7"/>
    <w:rsid w:val="007F1E1A"/>
    <w:rsid w:val="00805014"/>
    <w:rsid w:val="009641F4"/>
    <w:rsid w:val="00A54062"/>
    <w:rsid w:val="00A93594"/>
    <w:rsid w:val="00C02F7B"/>
    <w:rsid w:val="00CE46C3"/>
    <w:rsid w:val="00CE5EE7"/>
    <w:rsid w:val="00F65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062"/>
    <w:pPr>
      <w:spacing w:after="160" w:line="259" w:lineRule="auto"/>
    </w:pPr>
    <w:rPr>
      <w:rFonts w:cs="Calibri"/>
      <w:lang w:val="de-CH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8091E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41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417C7"/>
  </w:style>
  <w:style w:type="paragraph" w:styleId="Footer">
    <w:name w:val="footer"/>
    <w:basedOn w:val="Normal"/>
    <w:link w:val="FooterChar"/>
    <w:uiPriority w:val="99"/>
    <w:rsid w:val="00741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417C7"/>
  </w:style>
  <w:style w:type="character" w:styleId="Hyperlink">
    <w:name w:val="Hyperlink"/>
    <w:basedOn w:val="DefaultParagraphFont"/>
    <w:uiPriority w:val="99"/>
    <w:rsid w:val="007417C7"/>
    <w:rPr>
      <w:color w:val="auto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1</Pages>
  <Words>183</Words>
  <Characters>1048</Characters>
  <Application>Microsoft Office Outlook</Application>
  <DocSecurity>0</DocSecurity>
  <Lines>0</Lines>
  <Paragraphs>0</Paragraphs>
  <ScaleCrop>false</ScaleCrop>
  <Company>mt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Kutas Laszlo (Compounds AG)</dc:creator>
  <cp:keywords/>
  <dc:description/>
  <cp:lastModifiedBy>KOCMOC</cp:lastModifiedBy>
  <cp:revision>10</cp:revision>
  <dcterms:created xsi:type="dcterms:W3CDTF">2017-09-07T07:14:00Z</dcterms:created>
  <dcterms:modified xsi:type="dcterms:W3CDTF">2017-09-08T07:31:00Z</dcterms:modified>
</cp:coreProperties>
</file>